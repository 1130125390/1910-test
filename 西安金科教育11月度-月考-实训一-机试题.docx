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0" t="0" r="37465" b="33655"/>
                <wp:wrapNone/>
                <wp:docPr id="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4.5pt;margin-top:-28.8pt;height:765.35pt;width:0.05pt;z-index:251659264;mso-width-relative:page;mso-height-relative:page;" filled="f" stroked="t" coordsize="21600,21600" o:gfxdata="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+AwPd0AAAAMAQAADwAAAAAAAAABACAAAAAiAAAA&#10;ZHJzL2Rvd25yZXYueG1sUEsBAhQAFAAAAAgAh07iQGTuIBDJAQAAfgMAAA4AAAAAAAAAAQAgAAAA&#10;LAEAAGRycy9lMm9Eb2MueG1sUEsFBgAAAAAGAAYAWQEAAGcFAAAAAA==&#10;">
                <v:fill on="f" focussize="0,0"/>
                <v:stroke weight="0.6pt"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0" t="0" r="37465" b="33655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2159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3.5pt;margin-top:-28.8pt;height:765.35pt;width:0.05pt;z-index:251660288;mso-width-relative:page;mso-height-relative:page;" filled="f" stroked="t" coordsize="21600,21600" o:gfxdata="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sAGX/2wAAAAoBAAAPAAAAAAAAAAEAIAAAACIAAABkcnMvZG93bnJldi54&#10;bWxQSwECFAAUAAAACACHTuJArcXD974BAABnAwAADgAAAAAAAAABACAAAAAqAQAAZHJzL2Uyb0Rv&#10;Yy54bWxQSwUGAAAAAAYABgBZAQAAWg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试卷生成日期"/>
      <w:bookmarkEnd w:id="0"/>
      <w:r>
        <w:rPr>
          <w:rFonts w:hint="eastAsia"/>
          <w:b/>
          <w:sz w:val="30"/>
          <w:szCs w:val="30"/>
          <w:lang w:val="en-US" w:eastAsia="zh-CN"/>
        </w:rPr>
        <w:t>西安</w:t>
      </w:r>
      <w:r>
        <w:rPr>
          <w:rFonts w:hint="eastAsia"/>
          <w:b/>
          <w:sz w:val="30"/>
          <w:szCs w:val="30"/>
        </w:rPr>
        <w:t>金科教育</w:t>
      </w:r>
      <w:r>
        <w:rPr>
          <w:rFonts w:hint="eastAsia"/>
          <w:b/>
          <w:color w:val="FF0000"/>
          <w:sz w:val="30"/>
          <w:szCs w:val="30"/>
        </w:rPr>
        <w:t>2019年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11</w:t>
      </w:r>
      <w:r>
        <w:rPr>
          <w:rFonts w:hint="eastAsia"/>
          <w:b/>
          <w:color w:val="FF0000"/>
          <w:sz w:val="30"/>
          <w:szCs w:val="30"/>
        </w:rPr>
        <w:t>月度</w:t>
      </w:r>
    </w:p>
    <w:p>
      <w:pPr>
        <w:spacing w:line="400" w:lineRule="exact"/>
        <w:jc w:val="center"/>
        <w:rPr>
          <w:rFonts w:hint="eastAsia" w:eastAsia="宋体"/>
          <w:b/>
          <w:sz w:val="30"/>
          <w:szCs w:val="30"/>
          <w:lang w:val="en-US" w:eastAsia="zh-CN"/>
        </w:rPr>
      </w:pPr>
      <w:bookmarkStart w:id="1" w:name="试卷生成科目"/>
      <w:bookmarkEnd w:id="1"/>
      <w:r>
        <w:rPr>
          <w:rFonts w:hint="eastAsia"/>
          <w:b/>
          <w:color w:val="FF0000"/>
          <w:sz w:val="30"/>
          <w:szCs w:val="30"/>
          <w:lang w:val="en-US" w:eastAsia="zh-CN"/>
        </w:rPr>
        <w:t>实训一</w:t>
      </w:r>
      <w:r>
        <w:rPr>
          <w:rFonts w:hint="eastAsia"/>
          <w:b/>
          <w:color w:val="FF0000"/>
          <w:sz w:val="30"/>
          <w:szCs w:val="30"/>
        </w:rPr>
        <w:t>机试</w:t>
      </w:r>
      <w:r>
        <w:rPr>
          <w:rFonts w:hint="eastAsia"/>
          <w:b/>
          <w:sz w:val="30"/>
          <w:szCs w:val="30"/>
        </w:rPr>
        <w:t>试卷</w:t>
      </w:r>
    </w:p>
    <w:tbl>
      <w:tblPr>
        <w:tblStyle w:val="8"/>
        <w:tblpPr w:leftFromText="180" w:rightFromText="180" w:vertAnchor="text" w:horzAnchor="margin" w:tblpXSpec="center" w:tblpY="136"/>
        <w:tblOverlap w:val="never"/>
        <w:tblW w:w="6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"/>
        <w:gridCol w:w="1129"/>
        <w:gridCol w:w="1129"/>
        <w:gridCol w:w="1129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三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400" w:lineRule="exact"/>
        <w:ind w:firstLine="1128" w:firstLineChars="4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>
      <w:pPr>
        <w:pStyle w:val="16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本试卷共3页，满分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分；</w:t>
      </w:r>
    </w:p>
    <w:p>
      <w:pPr>
        <w:pStyle w:val="16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请把姓名、班级写到密封线内，考试时间150分钟；</w:t>
      </w:r>
    </w:p>
    <w:p>
      <w:pPr>
        <w:pStyle w:val="16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请不要把答案写在密封线内</w:t>
      </w:r>
    </w:p>
    <w:p>
      <w:pPr>
        <w:pStyle w:val="16"/>
        <w:ind w:left="1276" w:firstLine="0" w:firstLineChars="0"/>
        <w:jc w:val="left"/>
        <w:rPr>
          <w:sz w:val="24"/>
          <w:szCs w:val="24"/>
        </w:rPr>
      </w:pPr>
    </w:p>
    <w:tbl>
      <w:tblPr>
        <w:tblStyle w:val="8"/>
        <w:tblW w:w="2976" w:type="dxa"/>
        <w:tblInd w:w="8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12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-1009650</wp:posOffset>
                      </wp:positionH>
                      <wp:positionV relativeFrom="paragraph">
                        <wp:posOffset>-3175</wp:posOffset>
                      </wp:positionV>
                      <wp:extent cx="381000" cy="3771900"/>
                      <wp:effectExtent l="0" t="0" r="0" b="0"/>
                      <wp:wrapNone/>
                      <wp:docPr id="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77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pacing w:val="6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60"/>
                                    </w:rPr>
                                    <w:t>班级姓名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-79.5pt;margin-top:-0.25pt;height:297pt;width:30pt;z-index:251662336;mso-width-relative:page;mso-height-relative:page;" filled="f" stroked="f" coordsize="21600,21600" o:gfxdata="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dS/g2QAAAAoBAAAPAAAAAAAAAAEAIAAAACIAAABkcnMvZG93bnJldi54bWxQSwECFAAUAAAACACH&#10;TuJA2aNMEOoBAADJAwAADgAAAAAAAAABACAAAAAoAQAAZHJzL2Uyb0RvYy54bWxQSwUGAAAAAAYA&#10;BgBZAQAAhAUAAAAA&#10;">
                      <v:fill on="f" focussize="0,0"/>
                      <v:stroke on="f"/>
                      <v:imagedata o:title=""/>
                      <o:lock v:ext="edit" aspectratio="f"/>
                      <v:textbox style="layout-flow:vertical;mso-fit-shape-to-text:t;mso-layout-flow-alt:bottom-to-top;">
                        <w:txbxContent>
                          <w:p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班级姓名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60325</wp:posOffset>
                      </wp:positionV>
                      <wp:extent cx="381000" cy="3310255"/>
                      <wp:effectExtent l="0" t="0" r="0" b="444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310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pacing w:val="2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200"/>
                                    </w:rPr>
                                    <w:t>密封线内不要答题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-50.1pt;margin-top:4.75pt;height:260.65pt;width:30pt;z-index:251661312;mso-width-relative:page;mso-height-relative:page;" filled="f" stroked="f" coordsize="21600,21600" o:gfxdata="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wwLc2AAAAAoBAAAPAAAAAAAAAAEAIAAAACIAAABkcnMvZG93bnJldi54bWxQSwECFAAUAAAACACH&#10;TuJAz2F5LesBAADJAwAADgAAAAAAAAABACAAAAAnAQAAZHJzL2Uyb0RvYy54bWxQSwUGAAAAAAYA&#10;BgBZAQAAhAUAAAAA&#10;">
                      <v:fill on="f" focussize="0,0"/>
                      <v:stroke on="f"/>
                      <v:imagedata o:title=""/>
                      <o:lock v:ext="edit" aspectratio="f"/>
                      <v:textbox style="layout-flow:vertical;mso-fit-shape-to-text:t;mso-layout-flow-alt:bottom-to-top;">
                        <w:txbxContent>
                          <w:p>
                            <w:pPr>
                              <w:rPr>
                                <w:spacing w:val="200"/>
                              </w:rPr>
                            </w:pPr>
                            <w:r>
                              <w:rPr>
                                <w:rFonts w:hint="eastAsia"/>
                                <w:spacing w:val="200"/>
                              </w:rPr>
                              <w:t>密封线内不要答题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76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阅卷人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212" w:type="dxa"/>
          </w:tcPr>
          <w:p>
            <w:pPr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>
            <w:pPr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rPr>
          <w:rFonts w:ascii="宋体"/>
          <w:b/>
          <w:sz w:val="24"/>
          <w:szCs w:val="24"/>
        </w:rPr>
      </w:pPr>
    </w:p>
    <w:p>
      <w:pPr>
        <w:rPr>
          <w:rFonts w:ascii="宋体"/>
          <w:b/>
          <w:sz w:val="24"/>
          <w:szCs w:val="24"/>
        </w:rPr>
      </w:pPr>
    </w:p>
    <w:p>
      <w:pPr>
        <w:pStyle w:val="16"/>
        <w:numPr>
          <w:ilvl w:val="0"/>
          <w:numId w:val="2"/>
        </w:numPr>
        <w:spacing w:line="360" w:lineRule="exact"/>
        <w:ind w:firstLineChars="0"/>
        <w:outlineLvl w:val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SQL题（6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 xml:space="preserve">*5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共30分）</w:t>
      </w:r>
    </w:p>
    <w:p>
      <w:pPr>
        <w:pStyle w:val="16"/>
        <w:spacing w:line="360" w:lineRule="exact"/>
        <w:ind w:left="1218" w:firstLine="0" w:firstLineChars="0"/>
        <w:outlineLvl w:val="0"/>
        <w:rPr>
          <w:rFonts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要求</w:t>
      </w:r>
      <w:r>
        <w:rPr>
          <w:rFonts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必须查询有数据否则不给分</w:t>
      </w:r>
    </w:p>
    <w:p>
      <w:pPr>
        <w:pStyle w:val="16"/>
        <w:spacing w:line="360" w:lineRule="exact"/>
        <w:ind w:left="1218" w:firstLine="0" w:firstLineChars="0"/>
        <w:outlineLvl w:val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bookmarkStart w:id="2" w:name="8684-1511422857289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员工表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 emp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mpno number(20)员工id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name varchar2(20) 员工姓名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ob number(20)员工职位 1代表销售员2代表经理3代表总监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om number(8) 员工奖金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al number(8)员工工资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eptno number(20)员工编号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部门表dept</w:t>
      </w:r>
    </w:p>
    <w:p>
      <w:pPr>
        <w:ind w:left="840" w:leftChars="0" w:firstLine="900" w:firstLineChars="500"/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Deptno number(20) 员工编号</w:t>
      </w:r>
    </w:p>
    <w:p>
      <w:pPr>
        <w:ind w:firstLine="1800" w:firstLineChars="1000"/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u w:val="none"/>
          <w:lang w:val="en-US" w:eastAsia="zh-CN"/>
        </w:rPr>
        <w:t>Dname number(20)  部门名称 1人事部2技术部3销售部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--1查询每个部门总工资,和每个部门的平均工资</w:t>
      </w:r>
    </w:p>
    <w:p>
      <w:pPr>
        <w:ind w:firstLine="1440" w:firstLineChars="6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select sum(sal+com),avg(sal+com) from emp group by deptno;</w:t>
      </w:r>
    </w:p>
    <w:p>
      <w:pPr>
        <w:ind w:firstLine="1440" w:firstLineChars="6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展示员工职位部门名称</w:t>
      </w:r>
    </w:p>
    <w:p>
      <w:pPr>
        <w:ind w:firstLine="1440" w:firstLineChars="6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select t1.job,t2.dname from emp t1 inner join dept t2 </w:t>
      </w:r>
    </w:p>
    <w:p>
      <w:pPr>
        <w:ind w:firstLine="1440" w:firstLineChars="6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on t1.deptno=t2.deptno;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查询员工的薪资大于1000的人员数据，每页展示3条，查询第二页的数据，两表联查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select * from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(select rownum rn ,t.* from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(select * from emp a inner join dept b 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on a.deptno=b.deptno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where (a.sal+a.com)&gt;1000)t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where rownum &gt;=6)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where rn&lt;4;</w:t>
      </w:r>
      <w:bookmarkStart w:id="3" w:name="_GoBack"/>
      <w:bookmarkEnd w:id="3"/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查询每种工作的最高工资、最低工资、人数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 xml:space="preserve">select max(sal+com),min(sal+com),count(*),job 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from emp group by job;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将部门编号为3的员工的工资=（奖金+工资）上调1500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update emp set sal=sal+1500 where empno in(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select empno from emp where deptno='3'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);</w:t>
      </w:r>
    </w:p>
    <w:p>
      <w:pPr>
        <w:ind w:left="1916" w:leftChars="684" w:hanging="480" w:hanging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--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6查询工资的总和比平均奖金多多少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select sum(com+sal)-avg(com) from emp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</w:p>
    <w:tbl>
      <w:tblPr>
        <w:tblStyle w:val="8"/>
        <w:tblW w:w="2434" w:type="dxa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pStyle w:val="16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34" w:type="dxa"/>
          </w:tcPr>
          <w:p>
            <w:pPr>
              <w:pStyle w:val="16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阅卷人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00" w:type="dxa"/>
          </w:tcPr>
          <w:p>
            <w:pPr>
              <w:pStyle w:val="16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16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ind w:firstLine="840" w:firstLineChars="400"/>
        <w:rPr>
          <w:rFonts w:hint="default"/>
          <w:lang w:val="en-US" w:eastAsia="zh-CN"/>
        </w:rPr>
      </w:pPr>
    </w:p>
    <w:p>
      <w:pPr>
        <w:ind w:left="1890" w:hanging="1890" w:hangingChars="900"/>
        <w:rPr>
          <w:rStyle w:val="20"/>
          <w:rFonts w:hint="eastAsia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Style w:val="20"/>
          <w:rFonts w:hint="eastAsia"/>
          <w:lang w:val="en-US" w:eastAsia="zh-CN"/>
        </w:rPr>
        <w:t xml:space="preserve"> 二．操作题 LR题目要求：（70分）  </w:t>
      </w:r>
    </w:p>
    <w:p>
      <w:r>
        <w:tab/>
      </w:r>
      <w:r>
        <w:t xml:space="preserve">    1. windows</w:t>
      </w:r>
      <w:r>
        <w:rPr>
          <w:rFonts w:hint="eastAsia"/>
        </w:rPr>
        <w:t>跑项目</w:t>
      </w:r>
      <w:r>
        <w:t>bbs (10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（</w:t>
      </w:r>
      <w:r>
        <w:rPr>
          <w:rFonts w:hint="eastAsia"/>
          <w:color w:val="FF0000"/>
        </w:rPr>
        <w:t>备注</w:t>
      </w:r>
      <w:r>
        <w:rPr>
          <w:color w:val="FF0000"/>
        </w:rPr>
        <w:t>访问别人的项目</w:t>
      </w:r>
      <w:r>
        <w:rPr>
          <w:rFonts w:hint="eastAsia"/>
          <w:color w:val="FF0000"/>
        </w:rPr>
        <w:t>不得分</w:t>
      </w:r>
      <w:r>
        <w:rPr>
          <w:rFonts w:hint="eastAsia"/>
        </w:rPr>
        <w:t>）</w:t>
      </w:r>
    </w:p>
    <w:p>
      <w:pPr>
        <w:pStyle w:val="18"/>
        <w:ind w:left="1838" w:firstLine="0" w:firstLineChars="0"/>
      </w:pPr>
    </w:p>
    <w:p>
      <w:pPr>
        <w:ind w:left="840" w:leftChars="400"/>
      </w:pPr>
      <w:r>
        <w:t xml:space="preserve">2. </w:t>
      </w:r>
      <w:r>
        <w:rPr>
          <w:rFonts w:hint="eastAsia"/>
        </w:rPr>
        <w:t>录制</w:t>
      </w:r>
      <w:r>
        <w:t>bbs</w:t>
      </w:r>
      <w:r>
        <w:rPr>
          <w:rFonts w:hint="eastAsia"/>
        </w:rPr>
        <w:t>脚本注册</w:t>
      </w:r>
      <w:r>
        <w:t>登录脚本</w:t>
      </w:r>
      <w:r>
        <w:rPr>
          <w:rFonts w:hint="eastAsia"/>
        </w:rPr>
        <w:t xml:space="preserve"> 实现</w:t>
      </w:r>
      <w:r>
        <w:t>如下操作：</w:t>
      </w:r>
    </w:p>
    <w:p>
      <w:pPr>
        <w:pStyle w:val="18"/>
        <w:ind w:left="840" w:leftChars="400" w:firstLine="0" w:firstLineChars="0"/>
      </w:pPr>
    </w:p>
    <w:p>
      <w:pPr>
        <w:pStyle w:val="18"/>
        <w:ind w:left="1260" w:leftChars="600" w:firstLine="0" w:firstLineChars="0"/>
      </w:pPr>
      <w:r>
        <w:t>1</w:t>
      </w:r>
      <w:r>
        <w:rPr>
          <w:rFonts w:hint="eastAsia"/>
        </w:rPr>
        <w:t>）使用</w:t>
      </w:r>
      <w:r>
        <w:t>录制好的注册登录脚本做</w:t>
      </w:r>
      <w:r>
        <w:rPr>
          <w:rFonts w:hint="eastAsia"/>
        </w:rPr>
        <w:t>以下</w:t>
      </w:r>
      <w:r>
        <w:t>三组数据的参数化</w:t>
      </w:r>
      <w:r>
        <w:rPr>
          <w:rFonts w:hint="eastAsia"/>
        </w:rPr>
        <w:t xml:space="preserve"> （使用</w:t>
      </w:r>
      <w:r>
        <w:t>两种不同的方法实现</w:t>
      </w:r>
      <w:r>
        <w:rPr>
          <w:rFonts w:hint="eastAsia"/>
        </w:rPr>
        <w:t xml:space="preserve">   10分</w:t>
      </w:r>
      <w:r>
        <w:t xml:space="preserve">   </w:t>
      </w:r>
      <w:r>
        <w:rPr>
          <w:rFonts w:hint="eastAsia"/>
          <w:color w:val="FF0000"/>
        </w:rPr>
        <w:t>不</w:t>
      </w:r>
      <w:r>
        <w:rPr>
          <w:color w:val="FF0000"/>
        </w:rPr>
        <w:t>按照要求做的不得分</w:t>
      </w:r>
      <w:r>
        <w:rPr>
          <w:rFonts w:hint="eastAsia"/>
        </w:rPr>
        <w:t>）</w:t>
      </w:r>
    </w:p>
    <w:p>
      <w:pPr>
        <w:pStyle w:val="18"/>
        <w:ind w:left="1680" w:leftChars="800" w:firstLine="0" w:firstLineChars="0"/>
      </w:pPr>
      <w:r>
        <w:rPr>
          <w:rFonts w:hint="eastAsia"/>
        </w:rPr>
        <w:t>用户名</w:t>
      </w:r>
      <w:r>
        <w:t>：</w:t>
      </w:r>
      <w:r>
        <w:rPr>
          <w:rFonts w:hint="eastAsia"/>
          <w:lang w:val="en-US" w:eastAsia="zh-CN"/>
        </w:rPr>
        <w:t>bob</w:t>
      </w:r>
      <w:r>
        <w:t xml:space="preserve"> </w:t>
      </w:r>
      <w:r>
        <w:rPr>
          <w:rFonts w:hint="eastAsia"/>
        </w:rPr>
        <w:t>密码</w:t>
      </w:r>
      <w:r>
        <w:t>：</w:t>
      </w:r>
      <w:r>
        <w:rPr>
          <w:rFonts w:hint="eastAsia"/>
          <w:lang w:val="en-US" w:eastAsia="zh-CN"/>
        </w:rPr>
        <w:t>bob</w:t>
      </w:r>
      <w:r>
        <w:t>123</w:t>
      </w:r>
    </w:p>
    <w:p>
      <w:pPr>
        <w:pStyle w:val="18"/>
        <w:ind w:left="1680" w:leftChars="800" w:firstLine="0" w:firstLineChars="0"/>
      </w:pPr>
      <w:r>
        <w:rPr>
          <w:rFonts w:hint="eastAsia"/>
        </w:rPr>
        <w:t>用户名</w:t>
      </w:r>
      <w:r>
        <w:t>：</w:t>
      </w:r>
      <w:r>
        <w:rPr>
          <w:rFonts w:hint="eastAsia"/>
          <w:lang w:val="en-US" w:eastAsia="zh-CN"/>
        </w:rPr>
        <w:t>jkT</w:t>
      </w:r>
      <w:r>
        <w:t xml:space="preserve">est  </w:t>
      </w:r>
      <w:r>
        <w:rPr>
          <w:rFonts w:hint="eastAsia"/>
        </w:rPr>
        <w:t>密码</w:t>
      </w:r>
      <w:r>
        <w:t>：</w:t>
      </w:r>
      <w:r>
        <w:rPr>
          <w:rFonts w:hint="eastAsia"/>
          <w:lang w:val="en-US" w:eastAsia="zh-CN"/>
        </w:rPr>
        <w:t>jkT</w:t>
      </w:r>
      <w:r>
        <w:t>est123</w:t>
      </w:r>
    </w:p>
    <w:p>
      <w:pPr>
        <w:pStyle w:val="18"/>
        <w:ind w:left="1680" w:leftChars="80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用户名</w:t>
      </w:r>
      <w:r>
        <w:t>：</w:t>
      </w:r>
      <w:r>
        <w:rPr>
          <w:rFonts w:hint="eastAsia"/>
          <w:lang w:val="en-US" w:eastAsia="zh-CN"/>
        </w:rPr>
        <w:t>tom</w:t>
      </w:r>
      <w:r>
        <w:t xml:space="preserve">  </w:t>
      </w:r>
      <w:r>
        <w:rPr>
          <w:rFonts w:hint="eastAsia"/>
        </w:rPr>
        <w:t>密码</w:t>
      </w:r>
      <w:r>
        <w:t>：</w:t>
      </w:r>
      <w:r>
        <w:rPr>
          <w:rFonts w:hint="eastAsia"/>
          <w:lang w:val="en-US" w:eastAsia="zh-CN"/>
        </w:rPr>
        <w:t>tom569</w:t>
      </w:r>
    </w:p>
    <w:p>
      <w:pPr>
        <w:pStyle w:val="18"/>
        <w:ind w:left="1260" w:leftChars="600" w:firstLine="0" w:firstLineChars="0"/>
      </w:pPr>
    </w:p>
    <w:p>
      <w:pPr>
        <w:pStyle w:val="18"/>
        <w:ind w:left="1260" w:leftChars="600" w:firstLine="0" w:firstLineChars="0"/>
      </w:pPr>
      <w:r>
        <w:t>2</w:t>
      </w:r>
      <w:r>
        <w:rPr>
          <w:rFonts w:hint="eastAsia"/>
        </w:rPr>
        <w:t>）每次</w:t>
      </w:r>
      <w:r>
        <w:t>登陆后要检查</w:t>
      </w:r>
      <w:r>
        <w:rPr>
          <w:rFonts w:hint="eastAsia"/>
        </w:rPr>
        <w:t>登录</w:t>
      </w:r>
      <w:r>
        <w:t>的</w:t>
      </w:r>
      <w:r>
        <w:rPr>
          <w:color w:val="FF0000"/>
        </w:rPr>
        <w:t>用户名</w:t>
      </w:r>
      <w:r>
        <w:t>是否正确</w:t>
      </w:r>
      <w:r>
        <w:rPr>
          <w:rFonts w:hint="eastAsia"/>
        </w:rPr>
        <w:t xml:space="preserve"> （检查点）（</w:t>
      </w:r>
      <w:r>
        <w:t>10</w:t>
      </w:r>
      <w:r>
        <w:rPr>
          <w:rFonts w:hint="eastAsia"/>
        </w:rPr>
        <w:t>分）</w:t>
      </w:r>
    </w:p>
    <w:p>
      <w:pPr>
        <w:pStyle w:val="18"/>
        <w:ind w:left="1260" w:leftChars="600" w:firstLine="0" w:firstLineChars="0"/>
      </w:pPr>
      <w:r>
        <w:rPr>
          <w:rFonts w:hint="eastAsia"/>
        </w:rPr>
        <w:t>3）</w:t>
      </w:r>
      <w:r>
        <w:t>插入事务</w:t>
      </w:r>
      <w:r>
        <w:rPr>
          <w:rFonts w:hint="eastAsia"/>
        </w:rPr>
        <w:t xml:space="preserve"> ：</w:t>
      </w:r>
      <w:r>
        <w:t>注册事务</w:t>
      </w:r>
      <w:r>
        <w:rPr>
          <w:rFonts w:hint="eastAsia"/>
        </w:rPr>
        <w:t xml:space="preserve">  登录</w:t>
      </w:r>
      <w:r>
        <w:t>事务</w:t>
      </w:r>
      <w:r>
        <w:rPr>
          <w:rFonts w:hint="eastAsia"/>
        </w:rPr>
        <w:t xml:space="preserve"> （</w:t>
      </w:r>
      <w:r>
        <w:t>10</w:t>
      </w:r>
      <w:r>
        <w:rPr>
          <w:rFonts w:hint="eastAsia"/>
        </w:rPr>
        <w:t>分）</w:t>
      </w:r>
    </w:p>
    <w:p>
      <w:pPr>
        <w:pStyle w:val="18"/>
        <w:ind w:left="840" w:leftChars="400" w:firstLine="0" w:firstLineChars="0"/>
      </w:pPr>
    </w:p>
    <w:p>
      <w:pPr>
        <w:ind w:left="840" w:leftChars="400"/>
      </w:pPr>
      <w:r>
        <w:t>3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录制一份登录发帖</w:t>
      </w:r>
      <w:r>
        <w:t>脚本</w:t>
      </w:r>
      <w:r>
        <w:rPr>
          <w:rFonts w:hint="eastAsia"/>
        </w:rPr>
        <w:t xml:space="preserve"> 做</w:t>
      </w:r>
      <w:r>
        <w:t>如下操作：</w:t>
      </w:r>
      <w:r>
        <w:rPr>
          <w:rFonts w:hint="eastAsia"/>
        </w:rPr>
        <w:t>（15分）</w:t>
      </w:r>
    </w:p>
    <w:p>
      <w:pPr>
        <w:pStyle w:val="18"/>
        <w:ind w:left="840" w:leftChars="400" w:firstLine="0" w:firstLineChars="0"/>
      </w:pPr>
      <w:r>
        <w:t xml:space="preserve">    </w:t>
      </w:r>
      <w:r>
        <w:rPr>
          <w:rFonts w:hint="eastAsia"/>
        </w:rPr>
        <w:t>设计</w:t>
      </w:r>
      <w:r>
        <w:t>场景</w:t>
      </w:r>
      <w:r>
        <w:rPr>
          <w:rFonts w:hint="eastAsia"/>
        </w:rPr>
        <w:t>做</w:t>
      </w:r>
      <w:r>
        <w:t>8</w:t>
      </w:r>
      <w:r>
        <w:rPr>
          <w:rFonts w:hint="eastAsia"/>
        </w:rPr>
        <w:t>0人同时</w:t>
      </w:r>
      <w:r>
        <w:t>并发</w:t>
      </w:r>
      <w:r>
        <w:rPr>
          <w:rFonts w:hint="eastAsia"/>
        </w:rPr>
        <w:t xml:space="preserve">发帖 </w:t>
      </w:r>
      <w:r>
        <w:t xml:space="preserve"> </w:t>
      </w:r>
    </w:p>
    <w:p>
      <w:pPr>
        <w:pStyle w:val="18"/>
        <w:ind w:left="840" w:leftChars="400" w:firstLine="0" w:firstLineChars="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设计</w:t>
      </w:r>
      <w:r>
        <w:t>场景</w:t>
      </w:r>
      <w:r>
        <w:rPr>
          <w:rFonts w:hint="eastAsia"/>
        </w:rPr>
        <w:t>做</w:t>
      </w:r>
      <w:r>
        <w:t>10</w:t>
      </w:r>
      <w:r>
        <w:rPr>
          <w:rFonts w:hint="eastAsia"/>
        </w:rPr>
        <w:t>0人同时</w:t>
      </w:r>
      <w:r>
        <w:t>并发</w:t>
      </w:r>
      <w:r>
        <w:rPr>
          <w:rFonts w:hint="eastAsia"/>
        </w:rPr>
        <w:t>发帖</w:t>
      </w:r>
    </w:p>
    <w:p>
      <w:pPr>
        <w:pStyle w:val="18"/>
        <w:ind w:left="840" w:leftChars="400" w:firstLine="0" w:firstLineChars="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设计</w:t>
      </w:r>
      <w:r>
        <w:t>场景</w:t>
      </w:r>
      <w:r>
        <w:rPr>
          <w:rFonts w:hint="eastAsia"/>
        </w:rPr>
        <w:t>做120人同时</w:t>
      </w:r>
      <w:r>
        <w:t>并发</w:t>
      </w:r>
      <w:r>
        <w:rPr>
          <w:rFonts w:hint="eastAsia"/>
        </w:rPr>
        <w:t xml:space="preserve">发帖 </w:t>
      </w:r>
    </w:p>
    <w:p>
      <w:pPr>
        <w:pStyle w:val="18"/>
        <w:ind w:left="840" w:leftChars="400" w:firstLine="0" w:firstLineChars="0"/>
      </w:pPr>
    </w:p>
    <w:p>
      <w:pPr>
        <w:pStyle w:val="18"/>
        <w:ind w:left="1050" w:leftChars="500" w:firstLine="0" w:firstLineChars="0"/>
      </w:pPr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）分别导出以上</w:t>
      </w:r>
      <w:r>
        <w:t>三个场景的</w:t>
      </w:r>
      <w:r>
        <w:rPr>
          <w:rFonts w:hint="eastAsia"/>
        </w:rPr>
        <w:t>word</w:t>
      </w:r>
      <w:r>
        <w:t>图表（</w:t>
      </w:r>
      <w:r>
        <w:rPr>
          <w:rFonts w:hint="eastAsia"/>
        </w:rPr>
        <w:t xml:space="preserve">5分 </w:t>
      </w:r>
      <w:r>
        <w:t>）</w:t>
      </w:r>
    </w:p>
    <w:p>
      <w:pPr>
        <w:pStyle w:val="18"/>
        <w:ind w:left="1050" w:leftChars="500" w:firstLine="0" w:firstLineChars="0"/>
      </w:pPr>
      <w:r>
        <w:t xml:space="preserve">   2</w:t>
      </w:r>
      <w:r>
        <w:rPr>
          <w:rFonts w:hint="eastAsia"/>
        </w:rPr>
        <w:t>）综合</w:t>
      </w:r>
      <w:r>
        <w:t>以上三个场景做出综合的</w:t>
      </w:r>
      <w:r>
        <w:rPr>
          <w:rFonts w:hint="eastAsia"/>
        </w:rPr>
        <w:t>图表</w:t>
      </w:r>
      <w:r>
        <w:t>分析（</w:t>
      </w:r>
      <w:r>
        <w:rPr>
          <w:rFonts w:hint="eastAsia"/>
        </w:rPr>
        <w:t>至少10条</w:t>
      </w:r>
      <w:r>
        <w:t>结论）</w:t>
      </w:r>
      <w:r>
        <w:rPr>
          <w:rFonts w:hint="eastAsia"/>
        </w:rPr>
        <w:t>（10分）</w:t>
      </w:r>
    </w:p>
    <w:p>
      <w:r>
        <w:rPr>
          <w:rFonts w:hint="eastAsia"/>
        </w:rPr>
        <w:t xml:space="preserve">            </w:t>
      </w:r>
    </w:p>
    <w:p>
      <w:r>
        <w:tab/>
      </w:r>
      <w:r>
        <w:tab/>
      </w:r>
      <w:r>
        <w:tab/>
      </w:r>
    </w:p>
    <w:p>
      <w:pPr>
        <w:pStyle w:val="18"/>
        <w:ind w:firstLine="0" w:firstLineChars="0"/>
      </w:pPr>
    </w:p>
    <w:p>
      <w:pPr>
        <w:pStyle w:val="18"/>
        <w:ind w:firstLine="0" w:firstLineChars="0"/>
      </w:pPr>
    </w:p>
    <w:p>
      <w:pPr>
        <w:pStyle w:val="18"/>
        <w:ind w:firstLine="0" w:firstLineChars="0"/>
      </w:pPr>
    </w:p>
    <w:p>
      <w:pPr>
        <w:pStyle w:val="18"/>
        <w:ind w:firstLine="0" w:firstLineChars="0"/>
      </w:pPr>
    </w:p>
    <w:p>
      <w:pPr>
        <w:pStyle w:val="18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FFFFFF" w:themeColor="background1"/>
        <w14:textFill>
          <w14:solidFill>
            <w14:schemeClr w14:val="bg1"/>
          </w14:solidFill>
        </w14:textFill>
      </w:rPr>
      <w:id w:val="28887721"/>
    </w:sdtPr>
    <w:sdtEndPr>
      <w:rPr>
        <w:color w:val="FFFFFF" w:themeColor="background1"/>
        <w14:textFill>
          <w14:solidFill>
            <w14:schemeClr w14:val="bg1"/>
          </w14:solidFill>
        </w14:textFill>
      </w:rPr>
    </w:sdtEndPr>
    <w:sdtContent>
      <w:p>
        <w:pPr>
          <w:pStyle w:val="6"/>
          <w:jc w:val="center"/>
        </w:pPr>
        <w:r>
          <w:rPr>
            <w:color w:val="FFFFFF" w:themeColor="background1"/>
            <w14:textFill>
              <w14:solidFill>
                <w14:schemeClr w14:val="bg1"/>
              </w14:solidFill>
            </w14:textFill>
          </w:rPr>
          <mc:AlternateContent>
            <mc:Choice Requires="wpg">
              <w:drawing>
                <wp:inline distT="0" distB="0" distL="0" distR="0">
                  <wp:extent cx="548640" cy="237490"/>
                  <wp:effectExtent l="13970" t="8890" r="8890" b="10795"/>
                  <wp:docPr id="1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o:spt="203" style="height:18.7pt;width:43.2pt;" coordorigin="614,660" coordsize="864,374" o:gfxdata="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yTzCfVAAAAAwEAAA8AAAAAAAAAAQAgAAAAIgAAAGRycy9kb3ducmV2&#10;LnhtbFBLAQIUABQAAAAIAIdO4kAyy4JPVQMAAAQLAAAOAAAAAAAAAAEAIAAAACQBAABkcnMvZTJv&#10;RG9jLnhtbFBLBQYAAAAABgAGAFkBAADrBgAAAAA=&#10;">
                  <o:lock v:ext="edit" aspectratio="f"/>
                  <v:roundrect id="AutoShape 2" o:spid="_x0000_s1026" o:spt="2" style="position:absolute;left:859;top:415;height:864;width:374;rotation:-5898240f;" fillcolor="#FFFFFF" filled="t" stroked="t" coordsize="21600,21600" arcsize="0.166666666666667" o:gfxdata="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4OH6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C4BD97 [3214]" joinstyle="round"/>
                    <v:imagedata o:title=""/>
                    <o:lock v:ext="edit" aspectratio="f"/>
                  </v:roundrect>
                  <v:roundrect id="AutoShape 3" o:spid="_x0000_s1026" o:spt="2" style="position:absolute;left:898;top:451;height:792;width:296;rotation:-5898240f;" fillcolor="#C4BD97 [3214]" filled="t" stroked="t" coordsize="21600,21600" arcsize="0.166666666666667" o:gfxdata="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FTRr4A&#10;AADaAAAADwAAAAAAAAABACAAAAAiAAAAZHJzL2Rvd25yZXYueG1sUEsBAhQAFAAAAAgAh07iQDMv&#10;BZ47AAAAOQAAABAAAAAAAAAAAQAgAAAADQEAAGRycy9zaGFwZXhtbC54bWxQSwUGAAAAAAYABgBb&#10;AQAAtwMAAAAA&#10;">
                    <v:fill on="t" focussize="0,0"/>
                    <v:stroke color="#C4BD97 [3214]" joinstyle="round"/>
                    <v:imagedata o:title=""/>
                    <o:lock v:ext="edit" aspectratio="f"/>
                  </v:roundrect>
                  <v:shape id="Text Box 4" o:spid="_x0000_s1026" o:spt="202" type="#_x0000_t202" style="position:absolute;left:732;top:716;height:288;width:659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mc:Fallback>
          </mc:AlternateConten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128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548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1218" w:hanging="510"/>
      </w:pPr>
      <w:rPr>
        <w:rFonts w:hint="default" w:cs="Times New Roman"/>
        <w:b/>
      </w:rPr>
    </w:lvl>
    <w:lvl w:ilvl="1" w:tentative="0">
      <w:start w:val="1"/>
      <w:numFmt w:val="decimal"/>
      <w:lvlText w:val="%2."/>
      <w:lvlJc w:val="left"/>
      <w:pPr>
        <w:ind w:left="183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56FAF"/>
    <w:rsid w:val="0000597C"/>
    <w:rsid w:val="000125EA"/>
    <w:rsid w:val="000219C9"/>
    <w:rsid w:val="00026666"/>
    <w:rsid w:val="00040322"/>
    <w:rsid w:val="00080E62"/>
    <w:rsid w:val="000B3616"/>
    <w:rsid w:val="000B7EFE"/>
    <w:rsid w:val="000F57F1"/>
    <w:rsid w:val="00110EA9"/>
    <w:rsid w:val="001211F3"/>
    <w:rsid w:val="00131BC0"/>
    <w:rsid w:val="001372DC"/>
    <w:rsid w:val="001560D2"/>
    <w:rsid w:val="0015650B"/>
    <w:rsid w:val="00166FE6"/>
    <w:rsid w:val="00185D35"/>
    <w:rsid w:val="00187F1E"/>
    <w:rsid w:val="00195135"/>
    <w:rsid w:val="00195E84"/>
    <w:rsid w:val="00195F26"/>
    <w:rsid w:val="001B27CD"/>
    <w:rsid w:val="001C251D"/>
    <w:rsid w:val="001F0725"/>
    <w:rsid w:val="0020067B"/>
    <w:rsid w:val="00241CE4"/>
    <w:rsid w:val="0024580D"/>
    <w:rsid w:val="00247C70"/>
    <w:rsid w:val="00254FC5"/>
    <w:rsid w:val="002625E7"/>
    <w:rsid w:val="00265D0D"/>
    <w:rsid w:val="0029703E"/>
    <w:rsid w:val="002A061C"/>
    <w:rsid w:val="002D1829"/>
    <w:rsid w:val="002F1ADF"/>
    <w:rsid w:val="003242AD"/>
    <w:rsid w:val="003429BC"/>
    <w:rsid w:val="00383D7D"/>
    <w:rsid w:val="003A26F4"/>
    <w:rsid w:val="003A5E81"/>
    <w:rsid w:val="003A6949"/>
    <w:rsid w:val="003C10DC"/>
    <w:rsid w:val="003D1A3A"/>
    <w:rsid w:val="003F0555"/>
    <w:rsid w:val="003F76D9"/>
    <w:rsid w:val="004139CE"/>
    <w:rsid w:val="00441953"/>
    <w:rsid w:val="00444F75"/>
    <w:rsid w:val="00457658"/>
    <w:rsid w:val="00467794"/>
    <w:rsid w:val="00471D4D"/>
    <w:rsid w:val="00475A79"/>
    <w:rsid w:val="004829D2"/>
    <w:rsid w:val="0049488D"/>
    <w:rsid w:val="004A6067"/>
    <w:rsid w:val="004B7865"/>
    <w:rsid w:val="004C03ED"/>
    <w:rsid w:val="004C2CC9"/>
    <w:rsid w:val="004D0CB1"/>
    <w:rsid w:val="004D35E5"/>
    <w:rsid w:val="004E50A2"/>
    <w:rsid w:val="005352D6"/>
    <w:rsid w:val="005364C9"/>
    <w:rsid w:val="0055021A"/>
    <w:rsid w:val="00560C74"/>
    <w:rsid w:val="00572B6D"/>
    <w:rsid w:val="00580846"/>
    <w:rsid w:val="005954DE"/>
    <w:rsid w:val="005A2414"/>
    <w:rsid w:val="005F4359"/>
    <w:rsid w:val="006243F5"/>
    <w:rsid w:val="00640648"/>
    <w:rsid w:val="00643302"/>
    <w:rsid w:val="00660817"/>
    <w:rsid w:val="006D5543"/>
    <w:rsid w:val="006E0A8F"/>
    <w:rsid w:val="0072155B"/>
    <w:rsid w:val="00724CE5"/>
    <w:rsid w:val="00771FD9"/>
    <w:rsid w:val="007C1762"/>
    <w:rsid w:val="007C50CE"/>
    <w:rsid w:val="007E4CC5"/>
    <w:rsid w:val="00801AD2"/>
    <w:rsid w:val="00807B38"/>
    <w:rsid w:val="00862523"/>
    <w:rsid w:val="008A31F0"/>
    <w:rsid w:val="008B1D15"/>
    <w:rsid w:val="008D2F95"/>
    <w:rsid w:val="008D64CE"/>
    <w:rsid w:val="008E231C"/>
    <w:rsid w:val="008E608E"/>
    <w:rsid w:val="008F0674"/>
    <w:rsid w:val="008F27FE"/>
    <w:rsid w:val="008F5F31"/>
    <w:rsid w:val="00902492"/>
    <w:rsid w:val="00926D99"/>
    <w:rsid w:val="009456F2"/>
    <w:rsid w:val="009575AE"/>
    <w:rsid w:val="00991CE4"/>
    <w:rsid w:val="009A20FB"/>
    <w:rsid w:val="009B2B73"/>
    <w:rsid w:val="009E4417"/>
    <w:rsid w:val="009F4196"/>
    <w:rsid w:val="00A142DC"/>
    <w:rsid w:val="00A20B6F"/>
    <w:rsid w:val="00A21B60"/>
    <w:rsid w:val="00A42E73"/>
    <w:rsid w:val="00A4644E"/>
    <w:rsid w:val="00A55313"/>
    <w:rsid w:val="00A60E5F"/>
    <w:rsid w:val="00A653FE"/>
    <w:rsid w:val="00A83E8C"/>
    <w:rsid w:val="00A97574"/>
    <w:rsid w:val="00AB2063"/>
    <w:rsid w:val="00AD3F15"/>
    <w:rsid w:val="00AE2D70"/>
    <w:rsid w:val="00AE338C"/>
    <w:rsid w:val="00AE499B"/>
    <w:rsid w:val="00AE52A8"/>
    <w:rsid w:val="00AE637A"/>
    <w:rsid w:val="00AF444F"/>
    <w:rsid w:val="00B05B43"/>
    <w:rsid w:val="00B05FC0"/>
    <w:rsid w:val="00B16733"/>
    <w:rsid w:val="00B17046"/>
    <w:rsid w:val="00B173D9"/>
    <w:rsid w:val="00B27E1D"/>
    <w:rsid w:val="00B401B5"/>
    <w:rsid w:val="00B4454A"/>
    <w:rsid w:val="00B6705D"/>
    <w:rsid w:val="00B75978"/>
    <w:rsid w:val="00BA4E75"/>
    <w:rsid w:val="00BC6CEB"/>
    <w:rsid w:val="00BD5B0F"/>
    <w:rsid w:val="00BF17A4"/>
    <w:rsid w:val="00C35E7E"/>
    <w:rsid w:val="00C37205"/>
    <w:rsid w:val="00C429F0"/>
    <w:rsid w:val="00C62E76"/>
    <w:rsid w:val="00C631ED"/>
    <w:rsid w:val="00C73BC7"/>
    <w:rsid w:val="00CB6E3B"/>
    <w:rsid w:val="00D14AC1"/>
    <w:rsid w:val="00D22D7B"/>
    <w:rsid w:val="00D31EF6"/>
    <w:rsid w:val="00D52FA0"/>
    <w:rsid w:val="00D71135"/>
    <w:rsid w:val="00DA1CA3"/>
    <w:rsid w:val="00DE3F0D"/>
    <w:rsid w:val="00DE4D12"/>
    <w:rsid w:val="00DF0CEA"/>
    <w:rsid w:val="00DF474B"/>
    <w:rsid w:val="00E165EB"/>
    <w:rsid w:val="00E23444"/>
    <w:rsid w:val="00E2558D"/>
    <w:rsid w:val="00E35CD5"/>
    <w:rsid w:val="00E429C5"/>
    <w:rsid w:val="00E479BF"/>
    <w:rsid w:val="00E80032"/>
    <w:rsid w:val="00E80F24"/>
    <w:rsid w:val="00E91578"/>
    <w:rsid w:val="00EA53CB"/>
    <w:rsid w:val="00EC4BF8"/>
    <w:rsid w:val="00ED5F93"/>
    <w:rsid w:val="00ED68D4"/>
    <w:rsid w:val="00EE7AF9"/>
    <w:rsid w:val="00EF6290"/>
    <w:rsid w:val="00F2204F"/>
    <w:rsid w:val="00F3006B"/>
    <w:rsid w:val="00F602AF"/>
    <w:rsid w:val="00F9527F"/>
    <w:rsid w:val="00FA21A8"/>
    <w:rsid w:val="00FB2B89"/>
    <w:rsid w:val="00FC23FB"/>
    <w:rsid w:val="00FC62A5"/>
    <w:rsid w:val="00FF110E"/>
    <w:rsid w:val="01113DF1"/>
    <w:rsid w:val="0138395B"/>
    <w:rsid w:val="014C1A30"/>
    <w:rsid w:val="01575BB6"/>
    <w:rsid w:val="018051A6"/>
    <w:rsid w:val="0195774A"/>
    <w:rsid w:val="01AC1F38"/>
    <w:rsid w:val="01D15DA7"/>
    <w:rsid w:val="01D47A91"/>
    <w:rsid w:val="01E61ED3"/>
    <w:rsid w:val="02187F2E"/>
    <w:rsid w:val="022D3275"/>
    <w:rsid w:val="022E529F"/>
    <w:rsid w:val="026300B7"/>
    <w:rsid w:val="027E4F50"/>
    <w:rsid w:val="02CF7F79"/>
    <w:rsid w:val="02D5340E"/>
    <w:rsid w:val="02E87C85"/>
    <w:rsid w:val="030B430A"/>
    <w:rsid w:val="031C28F6"/>
    <w:rsid w:val="032022D8"/>
    <w:rsid w:val="03547371"/>
    <w:rsid w:val="036E0A4F"/>
    <w:rsid w:val="03770408"/>
    <w:rsid w:val="03D50CE0"/>
    <w:rsid w:val="04177FE3"/>
    <w:rsid w:val="043A150A"/>
    <w:rsid w:val="043F405A"/>
    <w:rsid w:val="04887F3A"/>
    <w:rsid w:val="04BE6A2A"/>
    <w:rsid w:val="04C36B7E"/>
    <w:rsid w:val="04E36AFF"/>
    <w:rsid w:val="04E55750"/>
    <w:rsid w:val="04EA50F3"/>
    <w:rsid w:val="04FD038D"/>
    <w:rsid w:val="052451DD"/>
    <w:rsid w:val="053C5089"/>
    <w:rsid w:val="054D015A"/>
    <w:rsid w:val="055C4278"/>
    <w:rsid w:val="056577CD"/>
    <w:rsid w:val="05795A6F"/>
    <w:rsid w:val="065454DB"/>
    <w:rsid w:val="06ED3D28"/>
    <w:rsid w:val="06FE686F"/>
    <w:rsid w:val="073A1035"/>
    <w:rsid w:val="073B5081"/>
    <w:rsid w:val="07520EAC"/>
    <w:rsid w:val="07590665"/>
    <w:rsid w:val="079E0873"/>
    <w:rsid w:val="082A56A7"/>
    <w:rsid w:val="087D1989"/>
    <w:rsid w:val="08AB7A1C"/>
    <w:rsid w:val="08CA5BB9"/>
    <w:rsid w:val="08D3737B"/>
    <w:rsid w:val="08E97956"/>
    <w:rsid w:val="09013823"/>
    <w:rsid w:val="0911329D"/>
    <w:rsid w:val="092B6B31"/>
    <w:rsid w:val="092D361C"/>
    <w:rsid w:val="0981456F"/>
    <w:rsid w:val="099B3DDA"/>
    <w:rsid w:val="09A2413F"/>
    <w:rsid w:val="09EA18BA"/>
    <w:rsid w:val="09FE494B"/>
    <w:rsid w:val="0A1E1AB5"/>
    <w:rsid w:val="0A8D245B"/>
    <w:rsid w:val="0AC209D5"/>
    <w:rsid w:val="0B4E1A0C"/>
    <w:rsid w:val="0B81138F"/>
    <w:rsid w:val="0C1337FA"/>
    <w:rsid w:val="0C473771"/>
    <w:rsid w:val="0C666B42"/>
    <w:rsid w:val="0CCC6707"/>
    <w:rsid w:val="0CCF4FCF"/>
    <w:rsid w:val="0D25482B"/>
    <w:rsid w:val="0D48230C"/>
    <w:rsid w:val="0D5A6FC9"/>
    <w:rsid w:val="0DA30EAC"/>
    <w:rsid w:val="0E2C66F7"/>
    <w:rsid w:val="0E2D74C6"/>
    <w:rsid w:val="0E3076BF"/>
    <w:rsid w:val="0E365B1D"/>
    <w:rsid w:val="0E3A71D8"/>
    <w:rsid w:val="0E58134D"/>
    <w:rsid w:val="0EC22A38"/>
    <w:rsid w:val="0EC53BD7"/>
    <w:rsid w:val="0EDA07DD"/>
    <w:rsid w:val="0EE80453"/>
    <w:rsid w:val="0F5B0808"/>
    <w:rsid w:val="0F65444E"/>
    <w:rsid w:val="0F932B33"/>
    <w:rsid w:val="0FA315B8"/>
    <w:rsid w:val="0FD83A3C"/>
    <w:rsid w:val="10041E79"/>
    <w:rsid w:val="10636C82"/>
    <w:rsid w:val="108240B5"/>
    <w:rsid w:val="10BB66D2"/>
    <w:rsid w:val="110744B8"/>
    <w:rsid w:val="11131EC0"/>
    <w:rsid w:val="11525E74"/>
    <w:rsid w:val="118F5A74"/>
    <w:rsid w:val="119E083E"/>
    <w:rsid w:val="11B05499"/>
    <w:rsid w:val="11B82901"/>
    <w:rsid w:val="11CF6823"/>
    <w:rsid w:val="11D15461"/>
    <w:rsid w:val="11E25A29"/>
    <w:rsid w:val="12082558"/>
    <w:rsid w:val="12152A4B"/>
    <w:rsid w:val="1228481C"/>
    <w:rsid w:val="123438EC"/>
    <w:rsid w:val="123B6566"/>
    <w:rsid w:val="124D570B"/>
    <w:rsid w:val="126F7A36"/>
    <w:rsid w:val="12763E6F"/>
    <w:rsid w:val="128814DC"/>
    <w:rsid w:val="12895989"/>
    <w:rsid w:val="12C43B3D"/>
    <w:rsid w:val="12EB25B6"/>
    <w:rsid w:val="13183D8E"/>
    <w:rsid w:val="132C279C"/>
    <w:rsid w:val="13B66780"/>
    <w:rsid w:val="13ED2566"/>
    <w:rsid w:val="13FA65CB"/>
    <w:rsid w:val="14044B89"/>
    <w:rsid w:val="140F6C52"/>
    <w:rsid w:val="14105B26"/>
    <w:rsid w:val="14623885"/>
    <w:rsid w:val="14684A91"/>
    <w:rsid w:val="14831861"/>
    <w:rsid w:val="14D07997"/>
    <w:rsid w:val="1515013E"/>
    <w:rsid w:val="152354C0"/>
    <w:rsid w:val="153D417D"/>
    <w:rsid w:val="157C1000"/>
    <w:rsid w:val="158A1E91"/>
    <w:rsid w:val="15B779CC"/>
    <w:rsid w:val="162D6EA2"/>
    <w:rsid w:val="16402334"/>
    <w:rsid w:val="16F60509"/>
    <w:rsid w:val="172B1371"/>
    <w:rsid w:val="174A2116"/>
    <w:rsid w:val="17A00A19"/>
    <w:rsid w:val="17C33DF3"/>
    <w:rsid w:val="17CA159B"/>
    <w:rsid w:val="180B1A65"/>
    <w:rsid w:val="182B0B11"/>
    <w:rsid w:val="185F597B"/>
    <w:rsid w:val="18FA436D"/>
    <w:rsid w:val="19080697"/>
    <w:rsid w:val="191B5DCF"/>
    <w:rsid w:val="191D0E7E"/>
    <w:rsid w:val="1935781A"/>
    <w:rsid w:val="19A05260"/>
    <w:rsid w:val="19B34800"/>
    <w:rsid w:val="19BB0743"/>
    <w:rsid w:val="1A05324B"/>
    <w:rsid w:val="1A393C70"/>
    <w:rsid w:val="1A4A20F9"/>
    <w:rsid w:val="1A821A2E"/>
    <w:rsid w:val="1AA514A4"/>
    <w:rsid w:val="1AAF66AF"/>
    <w:rsid w:val="1AC256BA"/>
    <w:rsid w:val="1AF12744"/>
    <w:rsid w:val="1B33606D"/>
    <w:rsid w:val="1B7800C7"/>
    <w:rsid w:val="1B877559"/>
    <w:rsid w:val="1BC71FF6"/>
    <w:rsid w:val="1BFD5E42"/>
    <w:rsid w:val="1C056FDB"/>
    <w:rsid w:val="1C351ED1"/>
    <w:rsid w:val="1C7276C5"/>
    <w:rsid w:val="1CA6323D"/>
    <w:rsid w:val="1CB94902"/>
    <w:rsid w:val="1D080B86"/>
    <w:rsid w:val="1D241848"/>
    <w:rsid w:val="1D363739"/>
    <w:rsid w:val="1D513C46"/>
    <w:rsid w:val="1D6B6BAD"/>
    <w:rsid w:val="1D740A49"/>
    <w:rsid w:val="1D873924"/>
    <w:rsid w:val="1D94193B"/>
    <w:rsid w:val="1DAF6417"/>
    <w:rsid w:val="1DEB3127"/>
    <w:rsid w:val="1E17088B"/>
    <w:rsid w:val="1E31354C"/>
    <w:rsid w:val="1E3563EC"/>
    <w:rsid w:val="1E3A0C0B"/>
    <w:rsid w:val="1E4023ED"/>
    <w:rsid w:val="1E452166"/>
    <w:rsid w:val="1E5B2042"/>
    <w:rsid w:val="1E5C19CD"/>
    <w:rsid w:val="1E792CA5"/>
    <w:rsid w:val="1E824B6B"/>
    <w:rsid w:val="1E8F1E96"/>
    <w:rsid w:val="1EB07F98"/>
    <w:rsid w:val="1EB610C6"/>
    <w:rsid w:val="1F0E1BA0"/>
    <w:rsid w:val="1F243C5F"/>
    <w:rsid w:val="1FA549D1"/>
    <w:rsid w:val="20305462"/>
    <w:rsid w:val="20390601"/>
    <w:rsid w:val="205E1574"/>
    <w:rsid w:val="20773896"/>
    <w:rsid w:val="209242AC"/>
    <w:rsid w:val="20B720A4"/>
    <w:rsid w:val="20CA7CC5"/>
    <w:rsid w:val="20D5185D"/>
    <w:rsid w:val="20FD5798"/>
    <w:rsid w:val="20FE7A84"/>
    <w:rsid w:val="219D4144"/>
    <w:rsid w:val="21B05310"/>
    <w:rsid w:val="21D22D6C"/>
    <w:rsid w:val="224731B6"/>
    <w:rsid w:val="225B0320"/>
    <w:rsid w:val="22B34EB7"/>
    <w:rsid w:val="22BF6635"/>
    <w:rsid w:val="22F31674"/>
    <w:rsid w:val="23021AD2"/>
    <w:rsid w:val="23285B1C"/>
    <w:rsid w:val="23420C3D"/>
    <w:rsid w:val="24060770"/>
    <w:rsid w:val="24167BF0"/>
    <w:rsid w:val="248937A6"/>
    <w:rsid w:val="24C052F2"/>
    <w:rsid w:val="24CB6056"/>
    <w:rsid w:val="25712772"/>
    <w:rsid w:val="25DF37BC"/>
    <w:rsid w:val="25E8431B"/>
    <w:rsid w:val="25ED1FE8"/>
    <w:rsid w:val="261E1724"/>
    <w:rsid w:val="26487F53"/>
    <w:rsid w:val="266B7F1A"/>
    <w:rsid w:val="267D7F52"/>
    <w:rsid w:val="269B4122"/>
    <w:rsid w:val="26A91D4C"/>
    <w:rsid w:val="26B75481"/>
    <w:rsid w:val="26E118B0"/>
    <w:rsid w:val="26FF69AB"/>
    <w:rsid w:val="277B0091"/>
    <w:rsid w:val="27D21CC9"/>
    <w:rsid w:val="27E90A46"/>
    <w:rsid w:val="28340836"/>
    <w:rsid w:val="28513F01"/>
    <w:rsid w:val="28665566"/>
    <w:rsid w:val="28764948"/>
    <w:rsid w:val="28860B6F"/>
    <w:rsid w:val="288E69EA"/>
    <w:rsid w:val="28A40F7C"/>
    <w:rsid w:val="28B5549F"/>
    <w:rsid w:val="290F447D"/>
    <w:rsid w:val="294C1553"/>
    <w:rsid w:val="298941A5"/>
    <w:rsid w:val="29D744D8"/>
    <w:rsid w:val="29E20278"/>
    <w:rsid w:val="2A620B00"/>
    <w:rsid w:val="2A931950"/>
    <w:rsid w:val="2A9B341D"/>
    <w:rsid w:val="2AB075D8"/>
    <w:rsid w:val="2AE21404"/>
    <w:rsid w:val="2B1E006B"/>
    <w:rsid w:val="2B680472"/>
    <w:rsid w:val="2B7B2C2F"/>
    <w:rsid w:val="2BB03390"/>
    <w:rsid w:val="2BBE7E45"/>
    <w:rsid w:val="2BDC5345"/>
    <w:rsid w:val="2BEE1331"/>
    <w:rsid w:val="2C250C2C"/>
    <w:rsid w:val="2C5950E0"/>
    <w:rsid w:val="2CD81A19"/>
    <w:rsid w:val="2CEA3DAF"/>
    <w:rsid w:val="2CF42AC0"/>
    <w:rsid w:val="2CFE638A"/>
    <w:rsid w:val="2D011E81"/>
    <w:rsid w:val="2D0A0D1A"/>
    <w:rsid w:val="2D5B1DE8"/>
    <w:rsid w:val="2DDE0B87"/>
    <w:rsid w:val="2E2777EB"/>
    <w:rsid w:val="2E3417F9"/>
    <w:rsid w:val="2E442832"/>
    <w:rsid w:val="2E481CA6"/>
    <w:rsid w:val="2E7C357A"/>
    <w:rsid w:val="2EE20447"/>
    <w:rsid w:val="2EF86E5B"/>
    <w:rsid w:val="2F110A66"/>
    <w:rsid w:val="2F851D91"/>
    <w:rsid w:val="2F87226E"/>
    <w:rsid w:val="2FDC76A2"/>
    <w:rsid w:val="2FF12649"/>
    <w:rsid w:val="30051BC4"/>
    <w:rsid w:val="301676CA"/>
    <w:rsid w:val="301734EE"/>
    <w:rsid w:val="30267FE2"/>
    <w:rsid w:val="305A06AF"/>
    <w:rsid w:val="306D43F2"/>
    <w:rsid w:val="30C34E3C"/>
    <w:rsid w:val="30E2541C"/>
    <w:rsid w:val="31167A23"/>
    <w:rsid w:val="313D4E1A"/>
    <w:rsid w:val="31BC5000"/>
    <w:rsid w:val="321C07D5"/>
    <w:rsid w:val="325F16CC"/>
    <w:rsid w:val="32627372"/>
    <w:rsid w:val="327714BF"/>
    <w:rsid w:val="32BE1CF4"/>
    <w:rsid w:val="32C23C1A"/>
    <w:rsid w:val="32E65F14"/>
    <w:rsid w:val="32FC273E"/>
    <w:rsid w:val="332D45B1"/>
    <w:rsid w:val="333B05DD"/>
    <w:rsid w:val="333C172F"/>
    <w:rsid w:val="333E4C1A"/>
    <w:rsid w:val="33997378"/>
    <w:rsid w:val="33BE0144"/>
    <w:rsid w:val="33E60A73"/>
    <w:rsid w:val="33F469AE"/>
    <w:rsid w:val="341F1A87"/>
    <w:rsid w:val="342A7C79"/>
    <w:rsid w:val="342C2681"/>
    <w:rsid w:val="344E6F46"/>
    <w:rsid w:val="345329FE"/>
    <w:rsid w:val="34664B24"/>
    <w:rsid w:val="34CF551D"/>
    <w:rsid w:val="34DA136B"/>
    <w:rsid w:val="34DF25F7"/>
    <w:rsid w:val="34E87DFA"/>
    <w:rsid w:val="3574275E"/>
    <w:rsid w:val="35A36F72"/>
    <w:rsid w:val="35AD16E8"/>
    <w:rsid w:val="35C35F92"/>
    <w:rsid w:val="35C95076"/>
    <w:rsid w:val="35D102E7"/>
    <w:rsid w:val="35F6267B"/>
    <w:rsid w:val="365269E2"/>
    <w:rsid w:val="36E13CA0"/>
    <w:rsid w:val="37037454"/>
    <w:rsid w:val="3717366D"/>
    <w:rsid w:val="372845CB"/>
    <w:rsid w:val="37356FAF"/>
    <w:rsid w:val="37901867"/>
    <w:rsid w:val="37A81828"/>
    <w:rsid w:val="37B934BA"/>
    <w:rsid w:val="37C22D31"/>
    <w:rsid w:val="37E131AB"/>
    <w:rsid w:val="3868029F"/>
    <w:rsid w:val="387F6C6B"/>
    <w:rsid w:val="38C27E50"/>
    <w:rsid w:val="38E62BF7"/>
    <w:rsid w:val="39006966"/>
    <w:rsid w:val="39B442D0"/>
    <w:rsid w:val="39C27089"/>
    <w:rsid w:val="39F307D7"/>
    <w:rsid w:val="3A520A45"/>
    <w:rsid w:val="3A585BA6"/>
    <w:rsid w:val="3AA62F81"/>
    <w:rsid w:val="3AB55FB9"/>
    <w:rsid w:val="3ABC28ED"/>
    <w:rsid w:val="3AC713A8"/>
    <w:rsid w:val="3AC71474"/>
    <w:rsid w:val="3ACB5606"/>
    <w:rsid w:val="3AD921D1"/>
    <w:rsid w:val="3AE700A8"/>
    <w:rsid w:val="3B4409D6"/>
    <w:rsid w:val="3B473F38"/>
    <w:rsid w:val="3B4A3424"/>
    <w:rsid w:val="3B840675"/>
    <w:rsid w:val="3BF13AF2"/>
    <w:rsid w:val="3C1B7EA2"/>
    <w:rsid w:val="3C43388E"/>
    <w:rsid w:val="3C823794"/>
    <w:rsid w:val="3CC6650A"/>
    <w:rsid w:val="3CFE7F6E"/>
    <w:rsid w:val="3D1B4B72"/>
    <w:rsid w:val="3D237BB0"/>
    <w:rsid w:val="3D407817"/>
    <w:rsid w:val="3DDE12B0"/>
    <w:rsid w:val="3E4623CA"/>
    <w:rsid w:val="3E774BA6"/>
    <w:rsid w:val="3EB66EF7"/>
    <w:rsid w:val="3F0502BD"/>
    <w:rsid w:val="3F2B3066"/>
    <w:rsid w:val="3F5F4F23"/>
    <w:rsid w:val="3F6B746E"/>
    <w:rsid w:val="3FA80092"/>
    <w:rsid w:val="3FAB0FC1"/>
    <w:rsid w:val="3FB034D9"/>
    <w:rsid w:val="3FD3216A"/>
    <w:rsid w:val="3FEF2B98"/>
    <w:rsid w:val="400276D7"/>
    <w:rsid w:val="40186661"/>
    <w:rsid w:val="4024017A"/>
    <w:rsid w:val="40405154"/>
    <w:rsid w:val="4043257A"/>
    <w:rsid w:val="40DB3658"/>
    <w:rsid w:val="40DC3C36"/>
    <w:rsid w:val="4106741D"/>
    <w:rsid w:val="4113764A"/>
    <w:rsid w:val="41385D9B"/>
    <w:rsid w:val="41645B07"/>
    <w:rsid w:val="4170674D"/>
    <w:rsid w:val="41722579"/>
    <w:rsid w:val="419913FF"/>
    <w:rsid w:val="41B367E6"/>
    <w:rsid w:val="41C33FE3"/>
    <w:rsid w:val="41CA1CE0"/>
    <w:rsid w:val="42095140"/>
    <w:rsid w:val="42464457"/>
    <w:rsid w:val="427E3A6D"/>
    <w:rsid w:val="42A217D6"/>
    <w:rsid w:val="434F0CEC"/>
    <w:rsid w:val="43653360"/>
    <w:rsid w:val="4367663E"/>
    <w:rsid w:val="43B65CA9"/>
    <w:rsid w:val="43D92004"/>
    <w:rsid w:val="443C0F54"/>
    <w:rsid w:val="444C509E"/>
    <w:rsid w:val="44B92B29"/>
    <w:rsid w:val="44D07942"/>
    <w:rsid w:val="452264AB"/>
    <w:rsid w:val="45451F17"/>
    <w:rsid w:val="45D457DD"/>
    <w:rsid w:val="45EC3B96"/>
    <w:rsid w:val="46487EE1"/>
    <w:rsid w:val="469E3607"/>
    <w:rsid w:val="46AF43C6"/>
    <w:rsid w:val="46BB2F31"/>
    <w:rsid w:val="46BE39F2"/>
    <w:rsid w:val="46C8680F"/>
    <w:rsid w:val="46DB4446"/>
    <w:rsid w:val="47425B84"/>
    <w:rsid w:val="476028F7"/>
    <w:rsid w:val="478D268C"/>
    <w:rsid w:val="47957083"/>
    <w:rsid w:val="47E13A80"/>
    <w:rsid w:val="47E20905"/>
    <w:rsid w:val="480D1D13"/>
    <w:rsid w:val="48314D9F"/>
    <w:rsid w:val="484310E2"/>
    <w:rsid w:val="485427F6"/>
    <w:rsid w:val="4854480C"/>
    <w:rsid w:val="485F5B45"/>
    <w:rsid w:val="48B97D41"/>
    <w:rsid w:val="48C7559D"/>
    <w:rsid w:val="48D9026C"/>
    <w:rsid w:val="48DA1A6B"/>
    <w:rsid w:val="490542C0"/>
    <w:rsid w:val="496F5DA6"/>
    <w:rsid w:val="498A4F06"/>
    <w:rsid w:val="49D4456F"/>
    <w:rsid w:val="49D70DC2"/>
    <w:rsid w:val="49F50D16"/>
    <w:rsid w:val="4A095314"/>
    <w:rsid w:val="4A1E39EF"/>
    <w:rsid w:val="4A2D64C0"/>
    <w:rsid w:val="4A4C1F2A"/>
    <w:rsid w:val="4A8873ED"/>
    <w:rsid w:val="4B0E566D"/>
    <w:rsid w:val="4B220B87"/>
    <w:rsid w:val="4B32424C"/>
    <w:rsid w:val="4B6A33AC"/>
    <w:rsid w:val="4B784AC0"/>
    <w:rsid w:val="4BDD1089"/>
    <w:rsid w:val="4CC00D72"/>
    <w:rsid w:val="4CC03AC6"/>
    <w:rsid w:val="4D1402E0"/>
    <w:rsid w:val="4D15486F"/>
    <w:rsid w:val="4D325615"/>
    <w:rsid w:val="4D670697"/>
    <w:rsid w:val="4D6F4BDF"/>
    <w:rsid w:val="4D74102E"/>
    <w:rsid w:val="4E046ACF"/>
    <w:rsid w:val="4E1447E7"/>
    <w:rsid w:val="4E1A0CBF"/>
    <w:rsid w:val="4E270151"/>
    <w:rsid w:val="4E3B6B07"/>
    <w:rsid w:val="4E445F02"/>
    <w:rsid w:val="4ECA771B"/>
    <w:rsid w:val="4ECE7E88"/>
    <w:rsid w:val="4EE64ADE"/>
    <w:rsid w:val="4F5E262B"/>
    <w:rsid w:val="4F6D7D77"/>
    <w:rsid w:val="4F7F54E6"/>
    <w:rsid w:val="4FEF66C3"/>
    <w:rsid w:val="50133442"/>
    <w:rsid w:val="50397E73"/>
    <w:rsid w:val="503F65AF"/>
    <w:rsid w:val="50652E06"/>
    <w:rsid w:val="507471F9"/>
    <w:rsid w:val="50BD5E04"/>
    <w:rsid w:val="50E84202"/>
    <w:rsid w:val="51320ACF"/>
    <w:rsid w:val="514E7699"/>
    <w:rsid w:val="518E5C93"/>
    <w:rsid w:val="51E46AD4"/>
    <w:rsid w:val="51FE5960"/>
    <w:rsid w:val="52411CDA"/>
    <w:rsid w:val="52521280"/>
    <w:rsid w:val="52F72472"/>
    <w:rsid w:val="53311D95"/>
    <w:rsid w:val="53510894"/>
    <w:rsid w:val="53586763"/>
    <w:rsid w:val="53707FE0"/>
    <w:rsid w:val="53E1504C"/>
    <w:rsid w:val="53F45717"/>
    <w:rsid w:val="543F2C6C"/>
    <w:rsid w:val="54414124"/>
    <w:rsid w:val="54466031"/>
    <w:rsid w:val="547A1231"/>
    <w:rsid w:val="547D5EB8"/>
    <w:rsid w:val="54D64DFB"/>
    <w:rsid w:val="54E44EDD"/>
    <w:rsid w:val="553D7B8F"/>
    <w:rsid w:val="559413DA"/>
    <w:rsid w:val="55D75FE7"/>
    <w:rsid w:val="560779FB"/>
    <w:rsid w:val="567A09AC"/>
    <w:rsid w:val="567E4A4F"/>
    <w:rsid w:val="568373F5"/>
    <w:rsid w:val="56BE5ECE"/>
    <w:rsid w:val="571F46DF"/>
    <w:rsid w:val="57582837"/>
    <w:rsid w:val="578C1D3E"/>
    <w:rsid w:val="57B34076"/>
    <w:rsid w:val="57C35928"/>
    <w:rsid w:val="57CE3B0F"/>
    <w:rsid w:val="57FB7923"/>
    <w:rsid w:val="58047378"/>
    <w:rsid w:val="58223285"/>
    <w:rsid w:val="582B316E"/>
    <w:rsid w:val="58403406"/>
    <w:rsid w:val="5891529D"/>
    <w:rsid w:val="589A6AE6"/>
    <w:rsid w:val="58A97B66"/>
    <w:rsid w:val="58B1164B"/>
    <w:rsid w:val="58FA60EE"/>
    <w:rsid w:val="59601E4F"/>
    <w:rsid w:val="59A97254"/>
    <w:rsid w:val="59BC4F3D"/>
    <w:rsid w:val="59DA03E0"/>
    <w:rsid w:val="59ED1607"/>
    <w:rsid w:val="59FF53CA"/>
    <w:rsid w:val="5A187498"/>
    <w:rsid w:val="5A1F4C79"/>
    <w:rsid w:val="5A2F37BE"/>
    <w:rsid w:val="5A804FE0"/>
    <w:rsid w:val="5A815EFA"/>
    <w:rsid w:val="5A92216E"/>
    <w:rsid w:val="5AB96678"/>
    <w:rsid w:val="5ABE4D9D"/>
    <w:rsid w:val="5AC4490F"/>
    <w:rsid w:val="5AF1759F"/>
    <w:rsid w:val="5B001364"/>
    <w:rsid w:val="5B8B6D29"/>
    <w:rsid w:val="5C057581"/>
    <w:rsid w:val="5C06221C"/>
    <w:rsid w:val="5C3F72B4"/>
    <w:rsid w:val="5C50735D"/>
    <w:rsid w:val="5C68335F"/>
    <w:rsid w:val="5C963C47"/>
    <w:rsid w:val="5CB34523"/>
    <w:rsid w:val="5CDB1D0A"/>
    <w:rsid w:val="5CF07FEA"/>
    <w:rsid w:val="5CF42E52"/>
    <w:rsid w:val="5CF522FA"/>
    <w:rsid w:val="5D67771D"/>
    <w:rsid w:val="5D8E2079"/>
    <w:rsid w:val="5DAB79B5"/>
    <w:rsid w:val="5DD43F31"/>
    <w:rsid w:val="5DF02E89"/>
    <w:rsid w:val="5E0F7A69"/>
    <w:rsid w:val="5E20270F"/>
    <w:rsid w:val="5E224632"/>
    <w:rsid w:val="5E456004"/>
    <w:rsid w:val="5E7F0392"/>
    <w:rsid w:val="5E8A1F94"/>
    <w:rsid w:val="5EBE1238"/>
    <w:rsid w:val="5F045640"/>
    <w:rsid w:val="5F2F44C5"/>
    <w:rsid w:val="5F4A7A86"/>
    <w:rsid w:val="5F4F519B"/>
    <w:rsid w:val="5F656E16"/>
    <w:rsid w:val="5F76182E"/>
    <w:rsid w:val="5FDB6CE8"/>
    <w:rsid w:val="5FF754A8"/>
    <w:rsid w:val="60994746"/>
    <w:rsid w:val="60B53E76"/>
    <w:rsid w:val="60B838E0"/>
    <w:rsid w:val="61066F8A"/>
    <w:rsid w:val="61154A5F"/>
    <w:rsid w:val="61415AF5"/>
    <w:rsid w:val="61613E8A"/>
    <w:rsid w:val="61734159"/>
    <w:rsid w:val="6178661C"/>
    <w:rsid w:val="61F67CAC"/>
    <w:rsid w:val="62310F8A"/>
    <w:rsid w:val="62442195"/>
    <w:rsid w:val="62612D77"/>
    <w:rsid w:val="631749DB"/>
    <w:rsid w:val="63415A1B"/>
    <w:rsid w:val="63561D9C"/>
    <w:rsid w:val="637E254E"/>
    <w:rsid w:val="63A769F7"/>
    <w:rsid w:val="63B34EAA"/>
    <w:rsid w:val="63C37BEA"/>
    <w:rsid w:val="63D361F3"/>
    <w:rsid w:val="63E33245"/>
    <w:rsid w:val="6418007C"/>
    <w:rsid w:val="64202C00"/>
    <w:rsid w:val="642830E5"/>
    <w:rsid w:val="64732755"/>
    <w:rsid w:val="65047E1D"/>
    <w:rsid w:val="652B28D2"/>
    <w:rsid w:val="65376093"/>
    <w:rsid w:val="655970AA"/>
    <w:rsid w:val="655A267E"/>
    <w:rsid w:val="65ED7157"/>
    <w:rsid w:val="662B5A36"/>
    <w:rsid w:val="6645318F"/>
    <w:rsid w:val="66455E18"/>
    <w:rsid w:val="66C660AE"/>
    <w:rsid w:val="66D71E28"/>
    <w:rsid w:val="675D0A8A"/>
    <w:rsid w:val="67636E4A"/>
    <w:rsid w:val="679C4794"/>
    <w:rsid w:val="67A01AE7"/>
    <w:rsid w:val="67C33A8B"/>
    <w:rsid w:val="6818315F"/>
    <w:rsid w:val="684954A3"/>
    <w:rsid w:val="68BC1491"/>
    <w:rsid w:val="68CC3A51"/>
    <w:rsid w:val="68E3194E"/>
    <w:rsid w:val="693C3868"/>
    <w:rsid w:val="6958637F"/>
    <w:rsid w:val="696A15AF"/>
    <w:rsid w:val="69B047CB"/>
    <w:rsid w:val="6A53308B"/>
    <w:rsid w:val="6A6C6EFD"/>
    <w:rsid w:val="6A8C6CC5"/>
    <w:rsid w:val="6B000F8B"/>
    <w:rsid w:val="6B2D4DFC"/>
    <w:rsid w:val="6B450F35"/>
    <w:rsid w:val="6B644993"/>
    <w:rsid w:val="6B6C0550"/>
    <w:rsid w:val="6B894982"/>
    <w:rsid w:val="6B926A42"/>
    <w:rsid w:val="6B9423A1"/>
    <w:rsid w:val="6B9464CB"/>
    <w:rsid w:val="6BA2511C"/>
    <w:rsid w:val="6BB95ABC"/>
    <w:rsid w:val="6BEC32C3"/>
    <w:rsid w:val="6BEE79EC"/>
    <w:rsid w:val="6BF415D9"/>
    <w:rsid w:val="6C615C05"/>
    <w:rsid w:val="6C6277F4"/>
    <w:rsid w:val="6C77599D"/>
    <w:rsid w:val="6C816DFB"/>
    <w:rsid w:val="6C935C88"/>
    <w:rsid w:val="6CB11AFF"/>
    <w:rsid w:val="6CD27561"/>
    <w:rsid w:val="6CFA56EA"/>
    <w:rsid w:val="6D0A6F3B"/>
    <w:rsid w:val="6D1158D7"/>
    <w:rsid w:val="6D13289C"/>
    <w:rsid w:val="6D52479A"/>
    <w:rsid w:val="6D566D85"/>
    <w:rsid w:val="6D7D0CF6"/>
    <w:rsid w:val="6D835D6A"/>
    <w:rsid w:val="6DB95015"/>
    <w:rsid w:val="6DBF062A"/>
    <w:rsid w:val="6E4D681D"/>
    <w:rsid w:val="6E662984"/>
    <w:rsid w:val="6E6F1B19"/>
    <w:rsid w:val="6EA244A0"/>
    <w:rsid w:val="6EBD7FCA"/>
    <w:rsid w:val="6EC8270F"/>
    <w:rsid w:val="6ECD1673"/>
    <w:rsid w:val="6EDC60E1"/>
    <w:rsid w:val="6F0C15B3"/>
    <w:rsid w:val="6F2D0FE1"/>
    <w:rsid w:val="6F3E6CBA"/>
    <w:rsid w:val="6F500242"/>
    <w:rsid w:val="6F6F363E"/>
    <w:rsid w:val="6F7504C9"/>
    <w:rsid w:val="6F9D0CF7"/>
    <w:rsid w:val="6FC54552"/>
    <w:rsid w:val="6FF03E15"/>
    <w:rsid w:val="6FFA5D7E"/>
    <w:rsid w:val="70177E9F"/>
    <w:rsid w:val="703157FC"/>
    <w:rsid w:val="70804818"/>
    <w:rsid w:val="709557F2"/>
    <w:rsid w:val="70E8652F"/>
    <w:rsid w:val="70F37386"/>
    <w:rsid w:val="70F9412B"/>
    <w:rsid w:val="71332AB3"/>
    <w:rsid w:val="71381054"/>
    <w:rsid w:val="71586F62"/>
    <w:rsid w:val="71F71506"/>
    <w:rsid w:val="720474FC"/>
    <w:rsid w:val="720C6F2F"/>
    <w:rsid w:val="725E7228"/>
    <w:rsid w:val="72627603"/>
    <w:rsid w:val="72885169"/>
    <w:rsid w:val="72C60EA0"/>
    <w:rsid w:val="733B6307"/>
    <w:rsid w:val="734F3B09"/>
    <w:rsid w:val="73823979"/>
    <w:rsid w:val="73BB3893"/>
    <w:rsid w:val="73EA0C6E"/>
    <w:rsid w:val="74495FD1"/>
    <w:rsid w:val="745748ED"/>
    <w:rsid w:val="745F1B5C"/>
    <w:rsid w:val="74995F06"/>
    <w:rsid w:val="74B13EC5"/>
    <w:rsid w:val="74D7051E"/>
    <w:rsid w:val="75033159"/>
    <w:rsid w:val="751C1B3F"/>
    <w:rsid w:val="755A6F78"/>
    <w:rsid w:val="75AA223E"/>
    <w:rsid w:val="75C942B9"/>
    <w:rsid w:val="75D03246"/>
    <w:rsid w:val="75EC1387"/>
    <w:rsid w:val="75F95CD8"/>
    <w:rsid w:val="760C297D"/>
    <w:rsid w:val="7640502E"/>
    <w:rsid w:val="76B62E89"/>
    <w:rsid w:val="76E672C7"/>
    <w:rsid w:val="76FA74A9"/>
    <w:rsid w:val="76FD4AA4"/>
    <w:rsid w:val="77076A53"/>
    <w:rsid w:val="772209AE"/>
    <w:rsid w:val="773D48F7"/>
    <w:rsid w:val="77936744"/>
    <w:rsid w:val="779E1723"/>
    <w:rsid w:val="77B73623"/>
    <w:rsid w:val="77EE3A8D"/>
    <w:rsid w:val="77F22295"/>
    <w:rsid w:val="784C704A"/>
    <w:rsid w:val="795C74A8"/>
    <w:rsid w:val="79E02877"/>
    <w:rsid w:val="79F15E29"/>
    <w:rsid w:val="79F5153B"/>
    <w:rsid w:val="7A326620"/>
    <w:rsid w:val="7A9919F7"/>
    <w:rsid w:val="7AD178D1"/>
    <w:rsid w:val="7AE814C2"/>
    <w:rsid w:val="7AFF5D4E"/>
    <w:rsid w:val="7B0B53E8"/>
    <w:rsid w:val="7B1C76ED"/>
    <w:rsid w:val="7B3A1A9F"/>
    <w:rsid w:val="7B6326BE"/>
    <w:rsid w:val="7BB93C26"/>
    <w:rsid w:val="7BD03F1E"/>
    <w:rsid w:val="7BD5748C"/>
    <w:rsid w:val="7BD60EA1"/>
    <w:rsid w:val="7C255F9F"/>
    <w:rsid w:val="7C520AFE"/>
    <w:rsid w:val="7C9F2008"/>
    <w:rsid w:val="7D06243D"/>
    <w:rsid w:val="7D1A2011"/>
    <w:rsid w:val="7D1F4E2D"/>
    <w:rsid w:val="7D3B5835"/>
    <w:rsid w:val="7D6121EF"/>
    <w:rsid w:val="7D8F134F"/>
    <w:rsid w:val="7DA308D0"/>
    <w:rsid w:val="7E1D27DE"/>
    <w:rsid w:val="7EA706B1"/>
    <w:rsid w:val="7F16605E"/>
    <w:rsid w:val="7F531AD6"/>
    <w:rsid w:val="7F670BA8"/>
    <w:rsid w:val="7F6A1740"/>
    <w:rsid w:val="7F7B32F9"/>
    <w:rsid w:val="7FAF3B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20"/>
      <w:szCs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customStyle="1" w:styleId="12">
    <w:name w:val="页眉 Char"/>
    <w:link w:val="7"/>
    <w:qFormat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页脚 Char"/>
    <w:link w:val="6"/>
    <w:qFormat/>
    <w:uiPriority w:val="99"/>
    <w:rPr>
      <w:rFonts w:cs="Times New Roman"/>
      <w:sz w:val="18"/>
      <w:szCs w:val="18"/>
    </w:rPr>
  </w:style>
  <w:style w:type="character" w:customStyle="1" w:styleId="14">
    <w:name w:val="页眉 Char1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页脚 Char1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</w:style>
  <w:style w:type="character" w:customStyle="1" w:styleId="17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标题 3 Char"/>
    <w:basedOn w:val="10"/>
    <w:link w:val="4"/>
    <w:qFormat/>
    <w:uiPriority w:val="0"/>
    <w:rPr>
      <w:b/>
      <w:bCs/>
      <w:sz w:val="32"/>
      <w:szCs w:val="32"/>
    </w:rPr>
  </w:style>
  <w:style w:type="character" w:customStyle="1" w:styleId="20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JK\&#32771;&#35797;\&#35797;&#39064;\&#31532;&#20108;&#20010;&#26376;\1608\XX&#29677;YYY&#31508;&#3579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XX班YYY笔试.dotx</Template>
  <Company>Microsoft</Company>
  <Pages>2</Pages>
  <Words>164</Words>
  <Characters>936</Characters>
  <Lines>7</Lines>
  <Paragraphs>2</Paragraphs>
  <TotalTime>42</TotalTime>
  <ScaleCrop>false</ScaleCrop>
  <LinksUpToDate>false</LinksUpToDate>
  <CharactersWithSpaces>1098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2019-04-22T00:49:00Z</dcterms:created>
  <dc:creator>Administrator</dc:creator>
  <cp:lastModifiedBy>Administrator</cp:lastModifiedBy>
  <cp:lastPrinted>2017-03-08T08:39:00Z</cp:lastPrinted>
  <dcterms:modified xsi:type="dcterms:W3CDTF">2020-02-24T06:10:04Z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